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Presentation Outline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ar-SA"/>
        </w:rPr>
        <w:t>Template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Example Student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SPCH 101 Section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General Purpose: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Specific Purpose: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Organizational style: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Introduction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Attention Getter: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Relevance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Credibility Statement: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Thesis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Overview of the Main Points</w:t>
      </w:r>
      <w:bookmarkStart w:id="0" w:name="_GoBack"/>
      <w:bookmarkEnd w:id="0"/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Transition: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Body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MP1: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MP2: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480" w:before="0" w:after="0"/>
        <w:ind w:left="1080" w:right="0" w:hanging="36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480" w:before="0" w:after="0"/>
        <w:ind w:left="1080" w:right="0" w:hanging="36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Conclusion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Review Main Points: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Restated Thesis: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Clincher Connected with the Introduction: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120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9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64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6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8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80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52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24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ite">
    <w:name w:val="HTML Cite"/>
    <w:basedOn w:val="DefaultParagraphFont"/>
    <w:uiPriority w:val="99"/>
    <w:semiHidden/>
    <w:unhideWhenUsed/>
    <w:qFormat/>
    <w:rsid w:val="00230ca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1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7775ac"/>
    <w:rPr>
      <w:color w:val="0000FF"/>
      <w:u w:val="single"/>
    </w:rPr>
  </w:style>
  <w:style w:type="character" w:styleId="Referencetext" w:customStyle="1">
    <w:name w:val="reference-text"/>
    <w:basedOn w:val="DefaultParagraphFont"/>
    <w:qFormat/>
    <w:rsid w:val="00c1355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50cd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0cd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a9b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50c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051-E18A-4553-B1EC-BEE7F08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1DF8F804</Template>
  <TotalTime>434</TotalTime>
  <Application>LibreOffice/6.4.5.2$Linux_X86_64 LibreOffice_project/40$Build-2</Application>
  <Pages>2</Pages>
  <Words>49</Words>
  <Characters>346</Characters>
  <CharactersWithSpaces>386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2017-09-12T14:53:00Z</dcterms:created>
  <dc:creator>Zachary Pike</dc:creator>
  <dc:description/>
  <dc:language>en-US</dc:language>
  <cp:lastModifiedBy/>
  <dcterms:modified xsi:type="dcterms:W3CDTF">2020-09-03T09:58:21Z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